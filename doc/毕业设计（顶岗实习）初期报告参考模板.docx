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23C4548" w14:textId="68EB7914" w:rsidR="00BD75A7" w:rsidRPr="008E60AE" w:rsidRDefault="0065666C" w:rsidP="00B26CAE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348CC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5118E17A" w:rsidR="00BD75A7" w:rsidRPr="00A733EE" w:rsidRDefault="0065666C" w:rsidP="00A733EE">
      <w:pPr>
        <w:jc w:val="center"/>
        <w:rPr>
          <w:rFonts w:ascii="宋体"/>
        </w:rPr>
        <w:sectPr w:rsidR="00BD75A7" w:rsidRPr="00A733EE" w:rsidSect="00E207A6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C45F4" wp14:editId="1E70311D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45F5" wp14:editId="1A51EBB0">
                <wp:simplePos x="0" y="0"/>
                <wp:positionH relativeFrom="column">
                  <wp:posOffset>452120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4445" t="3810" r="0" b="6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6" w14:textId="77777777" w:rsidR="00BD75A7" w:rsidRPr="00B6124D" w:rsidRDefault="00BD75A7" w:rsidP="002D3867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毕业设计（顶岗实习）</w:t>
                            </w:r>
                          </w:p>
                          <w:p w14:paraId="123C4607" w14:textId="77777777" w:rsidR="00BD75A7" w:rsidRPr="00B6124D" w:rsidRDefault="00BD75A7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5" id="Text Box 4" o:spid="_x0000_s1027" type="#_x0000_t202" style="position:absolute;left:0;text-align:left;margin-left:35.6pt;margin-top:187.2pt;width:369pt;height:12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ufuAIAAME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" filled="f" stroked="f">
                <v:textbox>
                  <w:txbxContent>
                    <w:p w14:paraId="123C4606" w14:textId="77777777" w:rsidR="00BD75A7" w:rsidRPr="00B6124D" w:rsidRDefault="00BD75A7" w:rsidP="002D3867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毕业设计（顶岗实习）</w:t>
                      </w:r>
                    </w:p>
                    <w:p w14:paraId="123C4607" w14:textId="77777777" w:rsidR="00BD75A7" w:rsidRPr="00B6124D" w:rsidRDefault="00BD75A7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3C45F6" wp14:editId="03DC4BBE">
                <wp:simplePos x="0" y="0"/>
                <wp:positionH relativeFrom="column">
                  <wp:posOffset>342900</wp:posOffset>
                </wp:positionH>
                <wp:positionV relativeFrom="paragraph">
                  <wp:posOffset>3665220</wp:posOffset>
                </wp:positionV>
                <wp:extent cx="5247005" cy="4747260"/>
                <wp:effectExtent l="0" t="0" r="127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74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8" w14:textId="77777777" w:rsidR="00BD75A7" w:rsidRDefault="00BD75A7" w:rsidP="00A7762D">
                            <w:pPr>
                              <w:spacing w:line="1000" w:lineRule="exact"/>
                              <w:ind w:firstLineChars="146" w:firstLine="46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号：</w:t>
                            </w:r>
                            <w:bookmarkStart w:id="0" w:name="_Major#2997466427"/>
                            <w:bookmarkEnd w:id="0"/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9" w14:textId="77777777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1" w:name="_Class#21822747"/>
                            <w:bookmarkEnd w:id="1"/>
                            <w:r>
                              <w:rPr>
                                <w:rFonts w:hint="eastAsia"/>
                                <w:sz w:val="32"/>
                              </w:rPr>
                              <w:t>姓</w:t>
                            </w:r>
                            <w:r>
                              <w:rPr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A" w14:textId="77777777" w:rsidR="00BD75A7" w:rsidRPr="0041787E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41787E">
                              <w:rPr>
                                <w:rFonts w:hint="eastAsia"/>
                                <w:sz w:val="32"/>
                              </w:rPr>
                              <w:t>专业方向：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B" w14:textId="77777777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企业名称：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C" w14:textId="77777777" w:rsidR="00BD75A7" w:rsidRPr="004D172C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2" w:name="_Teacher#273944725"/>
                            <w:bookmarkEnd w:id="2"/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毕设课题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D" w14:textId="77777777" w:rsidR="00BD75A7" w:rsidRPr="004D172C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企业指导教师：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E" w14:textId="77777777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院内代管教师：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F" w14:textId="77777777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123C4610" w14:textId="77777777" w:rsidR="00BD75A7" w:rsidRDefault="00BD75A7" w:rsidP="00A7762D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6" id="Text Box 3" o:spid="_x0000_s1028" type="#_x0000_t202" style="position:absolute;left:0;text-align:left;margin-left:27pt;margin-top:288.6pt;width:413.15pt;height:37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3PugIAAME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" filled="f" stroked="f">
                <v:textbox>
                  <w:txbxContent>
                    <w:p w14:paraId="123C4608" w14:textId="77777777" w:rsidR="00BD75A7" w:rsidRDefault="00BD75A7" w:rsidP="00A7762D">
                      <w:pPr>
                        <w:spacing w:line="1000" w:lineRule="exact"/>
                        <w:ind w:firstLineChars="146" w:firstLine="46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号：</w:t>
                      </w:r>
                      <w:bookmarkStart w:id="3" w:name="_Major#2997466427"/>
                      <w:bookmarkEnd w:id="3"/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9" w14:textId="77777777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4" w:name="_Class#21822747"/>
                      <w:bookmarkEnd w:id="4"/>
                      <w:r>
                        <w:rPr>
                          <w:rFonts w:hint="eastAsia"/>
                          <w:sz w:val="32"/>
                        </w:rPr>
                        <w:t>姓</w:t>
                      </w:r>
                      <w:r>
                        <w:rPr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名：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A" w14:textId="77777777" w:rsidR="00BD75A7" w:rsidRPr="0041787E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41787E">
                        <w:rPr>
                          <w:rFonts w:hint="eastAsia"/>
                          <w:sz w:val="32"/>
                        </w:rPr>
                        <w:t>专业方向：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B" w14:textId="77777777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企业名称：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C" w14:textId="77777777" w:rsidR="00BD75A7" w:rsidRPr="004D172C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5" w:name="_Teacher#273944725"/>
                      <w:bookmarkEnd w:id="5"/>
                      <w:r w:rsidRPr="004D172C">
                        <w:rPr>
                          <w:rFonts w:hint="eastAsia"/>
                          <w:sz w:val="32"/>
                        </w:rPr>
                        <w:t>毕设课题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D" w14:textId="77777777" w:rsidR="00BD75A7" w:rsidRPr="004D172C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企业指导教师：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E" w14:textId="77777777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院内代管教师：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F" w14:textId="77777777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123C4610" w14:textId="77777777" w:rsidR="00BD75A7" w:rsidRDefault="00BD75A7" w:rsidP="00A7762D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123C45F7" wp14:editId="1EE7CC8D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454A" w14:textId="77777777" w:rsidR="00BD75A7" w:rsidRDefault="00BD75A7" w:rsidP="00DC4BDF">
      <w:pPr>
        <w:pStyle w:val="11"/>
        <w:tabs>
          <w:tab w:val="right" w:leader="dot" w:pos="8306"/>
        </w:tabs>
        <w:ind w:left="210" w:right="210"/>
        <w:rPr>
          <w:rFonts w:ascii="宋体" w:eastAsia="宋体" w:cs="黑体"/>
          <w:sz w:val="32"/>
          <w:szCs w:val="32"/>
        </w:rPr>
        <w:sectPr w:rsidR="00BD75A7" w:rsidSect="00E207A6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57507A3E" w14:textId="579CB40D" w:rsidR="00D63864" w:rsidRPr="00D63864" w:rsidRDefault="00D63864" w:rsidP="00D63864">
      <w:pPr>
        <w:spacing w:line="320" w:lineRule="exact"/>
        <w:sectPr w:rsidR="00D63864" w:rsidRPr="00D63864" w:rsidSect="00A81403"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6" w:name="_GoBack"/>
      <w:bookmarkEnd w:id="6"/>
    </w:p>
    <w:p w14:paraId="123C45BC" w14:textId="77777777" w:rsidR="00BD75A7" w:rsidRPr="00F3215B" w:rsidRDefault="00BD75A7" w:rsidP="00A7762D">
      <w:pPr>
        <w:pStyle w:val="1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6BF76A87" w14:textId="23CF2D8F" w:rsidR="00E30CA9" w:rsidRDefault="00BD75A7">
      <w:pPr>
        <w:pStyle w:val="21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sz w:val="24"/>
          <w:szCs w:val="24"/>
        </w:rPr>
        <w:fldChar w:fldCharType="separate"/>
      </w:r>
      <w:hyperlink w:anchor="_Toc447274271" w:history="1">
        <w:r w:rsidR="00E30CA9" w:rsidRPr="00A12052">
          <w:rPr>
            <w:rStyle w:val="a7"/>
            <w:rFonts w:ascii="黑体" w:hAnsi="黑体"/>
          </w:rPr>
          <w:t>1.</w:t>
        </w:r>
        <w:r w:rsidR="00E30CA9">
          <w:rPr>
            <w:rFonts w:asciiTheme="minorHAnsi" w:eastAsiaTheme="minorEastAsia" w:hAnsiTheme="minorHAnsi" w:cstheme="minorBidi"/>
            <w:sz w:val="21"/>
          </w:rPr>
          <w:tab/>
        </w:r>
        <w:r w:rsidR="00E30CA9" w:rsidRPr="00A12052">
          <w:rPr>
            <w:rStyle w:val="a7"/>
            <w:rFonts w:ascii="黑体" w:hAnsi="黑体"/>
          </w:rPr>
          <w:t>毕业设计（顶岗实习）目标任务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_Toc447274271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1</w:t>
        </w:r>
        <w:r w:rsidR="00E30CA9">
          <w:rPr>
            <w:webHidden/>
          </w:rPr>
          <w:fldChar w:fldCharType="end"/>
        </w:r>
      </w:hyperlink>
    </w:p>
    <w:p w14:paraId="0DBEA1D3" w14:textId="1E646FD8" w:rsidR="00E30CA9" w:rsidRDefault="00F83F4A">
      <w:pPr>
        <w:pStyle w:val="31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447274272" w:history="1">
        <w:r w:rsidR="00E30CA9" w:rsidRPr="00A12052">
          <w:rPr>
            <w:rStyle w:val="a7"/>
            <w:rFonts w:ascii="黑体" w:hAnsi="黑体"/>
          </w:rPr>
          <w:t>1.1.</w:t>
        </w:r>
        <w:r w:rsidR="00E30CA9">
          <w:rPr>
            <w:rFonts w:asciiTheme="minorHAnsi" w:eastAsiaTheme="minorEastAsia" w:hAnsiTheme="minorHAnsi" w:cstheme="minorBidi"/>
            <w:sz w:val="21"/>
          </w:rPr>
          <w:tab/>
        </w:r>
        <w:r w:rsidR="00E30CA9" w:rsidRPr="00A12052">
          <w:rPr>
            <w:rStyle w:val="a7"/>
            <w:rFonts w:ascii="黑体" w:hAnsi="黑体"/>
          </w:rPr>
          <w:t>实习单位情况和岗位职责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_Toc447274272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1</w:t>
        </w:r>
        <w:r w:rsidR="00E30CA9">
          <w:rPr>
            <w:webHidden/>
          </w:rPr>
          <w:fldChar w:fldCharType="end"/>
        </w:r>
      </w:hyperlink>
    </w:p>
    <w:p w14:paraId="6552DAF7" w14:textId="7924636C" w:rsidR="00E30CA9" w:rsidRDefault="00F83F4A">
      <w:pPr>
        <w:pStyle w:val="31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447274273" w:history="1">
        <w:r w:rsidR="00E30CA9" w:rsidRPr="00A12052">
          <w:rPr>
            <w:rStyle w:val="a7"/>
            <w:rFonts w:ascii="黑体" w:hAnsi="黑体"/>
          </w:rPr>
          <w:t>1.2.</w:t>
        </w:r>
        <w:r w:rsidR="00E30CA9">
          <w:rPr>
            <w:rFonts w:asciiTheme="minorHAnsi" w:eastAsiaTheme="minorEastAsia" w:hAnsiTheme="minorHAnsi" w:cstheme="minorBidi"/>
            <w:sz w:val="21"/>
          </w:rPr>
          <w:tab/>
        </w:r>
        <w:r w:rsidR="00E30CA9" w:rsidRPr="00A12052">
          <w:rPr>
            <w:rStyle w:val="a7"/>
            <w:rFonts w:ascii="黑体" w:hAnsi="黑体"/>
          </w:rPr>
          <w:t>课题目标、任务与复杂工程问题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_Toc447274273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1</w:t>
        </w:r>
        <w:r w:rsidR="00E30CA9">
          <w:rPr>
            <w:webHidden/>
          </w:rPr>
          <w:fldChar w:fldCharType="end"/>
        </w:r>
      </w:hyperlink>
    </w:p>
    <w:p w14:paraId="36A7223A" w14:textId="7EF18DB9" w:rsidR="00E30CA9" w:rsidRDefault="00F83F4A">
      <w:pPr>
        <w:pStyle w:val="21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7274274" w:history="1">
        <w:r w:rsidR="00E30CA9" w:rsidRPr="00A12052">
          <w:rPr>
            <w:rStyle w:val="a7"/>
            <w:rFonts w:ascii="黑体" w:hAnsi="黑体"/>
          </w:rPr>
          <w:t>2.</w:t>
        </w:r>
        <w:r w:rsidR="00E30CA9">
          <w:rPr>
            <w:rFonts w:asciiTheme="minorHAnsi" w:eastAsiaTheme="minorEastAsia" w:hAnsiTheme="minorHAnsi" w:cstheme="minorBidi"/>
            <w:sz w:val="21"/>
          </w:rPr>
          <w:tab/>
        </w:r>
        <w:r w:rsidR="00E30CA9" w:rsidRPr="00A12052">
          <w:rPr>
            <w:rStyle w:val="a7"/>
            <w:rFonts w:ascii="黑体" w:hAnsi="黑体"/>
          </w:rPr>
          <w:t>实施方案和可行性研究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_Toc447274274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1</w:t>
        </w:r>
        <w:r w:rsidR="00E30CA9">
          <w:rPr>
            <w:webHidden/>
          </w:rPr>
          <w:fldChar w:fldCharType="end"/>
        </w:r>
      </w:hyperlink>
    </w:p>
    <w:p w14:paraId="44D8E582" w14:textId="2FD59901" w:rsidR="00E30CA9" w:rsidRDefault="00F83F4A">
      <w:pPr>
        <w:pStyle w:val="21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7274275" w:history="1">
        <w:r w:rsidR="00E30CA9" w:rsidRPr="00A12052">
          <w:rPr>
            <w:rStyle w:val="a7"/>
            <w:rFonts w:ascii="黑体" w:hAnsi="黑体"/>
          </w:rPr>
          <w:t>3.</w:t>
        </w:r>
        <w:r w:rsidR="00E30CA9">
          <w:rPr>
            <w:rFonts w:asciiTheme="minorHAnsi" w:eastAsiaTheme="minorEastAsia" w:hAnsiTheme="minorHAnsi" w:cstheme="minorBidi"/>
            <w:sz w:val="21"/>
          </w:rPr>
          <w:tab/>
        </w:r>
        <w:r w:rsidR="00E30CA9" w:rsidRPr="00A12052">
          <w:rPr>
            <w:rStyle w:val="a7"/>
            <w:rFonts w:ascii="黑体" w:hAnsi="黑体"/>
          </w:rPr>
          <w:t>知识技能学习情况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_Toc447274275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1</w:t>
        </w:r>
        <w:r w:rsidR="00E30CA9">
          <w:rPr>
            <w:webHidden/>
          </w:rPr>
          <w:fldChar w:fldCharType="end"/>
        </w:r>
      </w:hyperlink>
    </w:p>
    <w:p w14:paraId="4FE98F48" w14:textId="7DCCE93F" w:rsidR="00E30CA9" w:rsidRDefault="00F83F4A">
      <w:pPr>
        <w:pStyle w:val="21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7274276" w:history="1">
        <w:r w:rsidR="00E30CA9" w:rsidRPr="00A12052">
          <w:rPr>
            <w:rStyle w:val="a7"/>
            <w:rFonts w:ascii="黑体" w:hAnsi="黑体"/>
          </w:rPr>
          <w:t>4.</w:t>
        </w:r>
        <w:r w:rsidR="00E30CA9">
          <w:rPr>
            <w:rFonts w:asciiTheme="minorHAnsi" w:eastAsiaTheme="minorEastAsia" w:hAnsiTheme="minorHAnsi" w:cstheme="minorBidi"/>
            <w:sz w:val="21"/>
          </w:rPr>
          <w:tab/>
        </w:r>
        <w:r w:rsidR="00E30CA9" w:rsidRPr="00A12052">
          <w:rPr>
            <w:rStyle w:val="a7"/>
          </w:rPr>
          <w:t>前期任务完成度与后续实施计划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_Toc447274276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1</w:t>
        </w:r>
        <w:r w:rsidR="00E30CA9">
          <w:rPr>
            <w:webHidden/>
          </w:rPr>
          <w:fldChar w:fldCharType="end"/>
        </w:r>
      </w:hyperlink>
    </w:p>
    <w:p w14:paraId="4E2A9BF1" w14:textId="17BA571A" w:rsidR="00E30CA9" w:rsidRDefault="00F83F4A">
      <w:pPr>
        <w:pStyle w:val="21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7274277" w:history="1">
        <w:r w:rsidR="00E30CA9" w:rsidRPr="00A12052">
          <w:rPr>
            <w:rStyle w:val="a7"/>
            <w:rFonts w:ascii="黑体" w:hAnsi="黑体"/>
          </w:rPr>
          <w:t>参考文献</w:t>
        </w:r>
        <w:r w:rsidR="00E30CA9">
          <w:rPr>
            <w:webHidden/>
          </w:rPr>
          <w:tab/>
        </w:r>
        <w:r w:rsidR="00E30CA9">
          <w:rPr>
            <w:webHidden/>
          </w:rPr>
          <w:fldChar w:fldCharType="begin"/>
        </w:r>
        <w:r w:rsidR="00E30CA9">
          <w:rPr>
            <w:webHidden/>
          </w:rPr>
          <w:instrText xml:space="preserve"> PAGEREF _Toc447274277 \h </w:instrText>
        </w:r>
        <w:r w:rsidR="00E30CA9">
          <w:rPr>
            <w:webHidden/>
          </w:rPr>
        </w:r>
        <w:r w:rsidR="00E30CA9">
          <w:rPr>
            <w:webHidden/>
          </w:rPr>
          <w:fldChar w:fldCharType="separate"/>
        </w:r>
        <w:r w:rsidR="00E30CA9">
          <w:rPr>
            <w:webHidden/>
          </w:rPr>
          <w:t>2</w:t>
        </w:r>
        <w:r w:rsidR="00E30CA9">
          <w:rPr>
            <w:webHidden/>
          </w:rPr>
          <w:fldChar w:fldCharType="end"/>
        </w:r>
      </w:hyperlink>
    </w:p>
    <w:p w14:paraId="123C45C4" w14:textId="30DB667C" w:rsidR="00BD75A7" w:rsidRPr="00061AC8" w:rsidRDefault="00BD75A7" w:rsidP="00E15AF0">
      <w:pPr>
        <w:spacing w:line="400" w:lineRule="exact"/>
      </w:pPr>
      <w:r>
        <w:rPr>
          <w:rFonts w:ascii="黑体" w:hAnsi="黑体"/>
          <w:sz w:val="24"/>
          <w:szCs w:val="24"/>
        </w:rPr>
        <w:fldChar w:fldCharType="end"/>
      </w:r>
    </w:p>
    <w:p w14:paraId="123C45C5" w14:textId="77777777" w:rsidR="00BD75A7" w:rsidRPr="008E60AE" w:rsidRDefault="00BD75A7">
      <w:pPr>
        <w:rPr>
          <w:rFonts w:ascii="宋体"/>
          <w:bCs/>
          <w:kern w:val="44"/>
          <w:szCs w:val="44"/>
        </w:rPr>
      </w:pPr>
    </w:p>
    <w:p w14:paraId="123C45C6" w14:textId="77777777" w:rsidR="00BD75A7" w:rsidRPr="008E60AE" w:rsidRDefault="00BD75A7">
      <w:pPr>
        <w:rPr>
          <w:rFonts w:ascii="宋体"/>
          <w:bCs/>
          <w:kern w:val="44"/>
          <w:szCs w:val="44"/>
        </w:rPr>
      </w:pPr>
    </w:p>
    <w:p w14:paraId="123C45C7" w14:textId="77777777" w:rsidR="00BD75A7" w:rsidRDefault="00BD75A7" w:rsidP="00A7762D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123C45C8" w14:textId="77777777" w:rsidR="00BD75A7" w:rsidRPr="001D0CD8" w:rsidRDefault="00BD75A7" w:rsidP="00A7762D">
      <w:pPr>
        <w:pStyle w:val="aa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123C45C9" w14:textId="77777777" w:rsidR="00BD75A7" w:rsidRPr="001D0CD8" w:rsidRDefault="00BD75A7" w:rsidP="00A7762D">
      <w:pPr>
        <w:pStyle w:val="aa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</w:p>
    <w:p w14:paraId="123C45CA" w14:textId="77777777" w:rsidR="00BD75A7" w:rsidRDefault="00BD75A7" w:rsidP="00413E5B">
      <w:pPr>
        <w:pStyle w:val="2"/>
        <w:spacing w:before="600" w:after="600" w:line="400" w:lineRule="exact"/>
        <w:rPr>
          <w:rFonts w:ascii="黑体" w:eastAsia="黑体" w:hAnsi="黑体"/>
          <w:sz w:val="30"/>
          <w:szCs w:val="30"/>
        </w:rPr>
      </w:pPr>
    </w:p>
    <w:p w14:paraId="123C45CB" w14:textId="77777777" w:rsidR="00BD75A7" w:rsidRDefault="00BD75A7" w:rsidP="00A733EE"/>
    <w:p w14:paraId="123C45CC" w14:textId="77777777" w:rsidR="00BD75A7" w:rsidRDefault="00BD75A7" w:rsidP="00A733EE"/>
    <w:p w14:paraId="123C45CD" w14:textId="77777777" w:rsidR="00BD75A7" w:rsidRDefault="00BD75A7" w:rsidP="00A733EE"/>
    <w:p w14:paraId="123C45CE" w14:textId="77777777" w:rsidR="00BD75A7" w:rsidRDefault="00BD75A7" w:rsidP="00A733EE"/>
    <w:p w14:paraId="123C45CF" w14:textId="77777777" w:rsidR="00BD75A7" w:rsidRDefault="00BD75A7" w:rsidP="00A733EE"/>
    <w:p w14:paraId="123C45D0" w14:textId="77777777" w:rsidR="00BD75A7" w:rsidRDefault="00BD75A7" w:rsidP="00A733EE"/>
    <w:p w14:paraId="123C45D1" w14:textId="77777777" w:rsidR="00BD75A7" w:rsidRDefault="00BD75A7" w:rsidP="00A733EE"/>
    <w:p w14:paraId="123C45D2" w14:textId="77777777" w:rsidR="00BD75A7" w:rsidRDefault="00BD75A7" w:rsidP="00A733EE"/>
    <w:p w14:paraId="123C45D3" w14:textId="77777777" w:rsidR="00BD75A7" w:rsidRDefault="00BD75A7" w:rsidP="00A733EE"/>
    <w:p w14:paraId="123C45D4" w14:textId="77777777" w:rsidR="00BD75A7" w:rsidRDefault="00BD75A7" w:rsidP="00A733EE"/>
    <w:p w14:paraId="123C45D5" w14:textId="77777777" w:rsidR="00BD75A7" w:rsidRDefault="00BD75A7" w:rsidP="00A733EE"/>
    <w:p w14:paraId="123C45D6" w14:textId="77777777" w:rsidR="00BD75A7" w:rsidRDefault="00BD75A7" w:rsidP="00A733EE"/>
    <w:p w14:paraId="123C45D7" w14:textId="77777777" w:rsidR="00BD75A7" w:rsidRDefault="00BD75A7" w:rsidP="00A733EE"/>
    <w:p w14:paraId="123C45D8" w14:textId="77777777" w:rsidR="00BD75A7" w:rsidRDefault="00BD75A7" w:rsidP="00A733EE"/>
    <w:p w14:paraId="123C45D9" w14:textId="77777777" w:rsidR="00BD75A7" w:rsidRDefault="00BD75A7" w:rsidP="00A733EE"/>
    <w:p w14:paraId="123C45DA" w14:textId="77777777" w:rsidR="00BD75A7" w:rsidRDefault="00BD75A7" w:rsidP="00A733EE"/>
    <w:p w14:paraId="123C45DB" w14:textId="77777777" w:rsidR="00BD75A7" w:rsidRPr="00A733EE" w:rsidRDefault="00BD75A7" w:rsidP="00A733EE"/>
    <w:p w14:paraId="123C45DC" w14:textId="77777777" w:rsidR="00BD75A7" w:rsidRDefault="00BD75A7" w:rsidP="00A733EE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</w:p>
    <w:p w14:paraId="123C45DD" w14:textId="77777777" w:rsidR="00BD75A7" w:rsidRPr="00A733EE" w:rsidRDefault="00BD75A7" w:rsidP="00A733EE">
      <w:pPr>
        <w:sectPr w:rsidR="00BD75A7" w:rsidRPr="00A733EE" w:rsidSect="00A733EE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123C45DE" w14:textId="33B67B16" w:rsidR="00BD75A7" w:rsidRDefault="00373495" w:rsidP="00A733EE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7" w:name="_Toc447274271"/>
      <w:r>
        <w:rPr>
          <w:rFonts w:ascii="黑体" w:eastAsia="黑体" w:hAnsi="黑体" w:hint="eastAsia"/>
          <w:sz w:val="30"/>
          <w:szCs w:val="30"/>
        </w:rPr>
        <w:lastRenderedPageBreak/>
        <w:t>毕业设计（顶岗实习）</w:t>
      </w:r>
      <w:r w:rsidR="00BD75A7" w:rsidRPr="00B36529">
        <w:rPr>
          <w:rFonts w:ascii="黑体" w:eastAsia="黑体" w:hAnsi="黑体" w:hint="eastAsia"/>
          <w:sz w:val="30"/>
          <w:szCs w:val="30"/>
        </w:rPr>
        <w:t>目标任务</w:t>
      </w:r>
      <w:bookmarkEnd w:id="7"/>
    </w:p>
    <w:p w14:paraId="123C45DF" w14:textId="77777777" w:rsidR="00BD75A7" w:rsidRPr="003932C7" w:rsidRDefault="00BD75A7" w:rsidP="00A441FB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r w:rsidRPr="003932C7">
        <w:rPr>
          <w:rFonts w:ascii="仿宋" w:eastAsia="仿宋" w:hAnsi="仿宋" w:hint="eastAsia"/>
          <w:sz w:val="24"/>
          <w:szCs w:val="24"/>
        </w:rPr>
        <w:t>（在企业指导教师指导下填写，基于毕业设计（顶岗实习）任务书，内容须与任务书保持一致）</w:t>
      </w:r>
    </w:p>
    <w:p w14:paraId="123C45E0" w14:textId="77777777" w:rsidR="00BD75A7" w:rsidRPr="00032B59" w:rsidRDefault="00BD75A7" w:rsidP="00032B59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ascii="黑体" w:eastAsia="黑体" w:hAnsi="黑体"/>
          <w:sz w:val="28"/>
        </w:rPr>
      </w:pPr>
      <w:bookmarkStart w:id="8" w:name="_Toc447274272"/>
      <w:r w:rsidRPr="00F76626">
        <w:rPr>
          <w:rFonts w:ascii="黑体" w:eastAsia="黑体" w:hAnsi="黑体" w:hint="eastAsia"/>
          <w:sz w:val="28"/>
        </w:rPr>
        <w:t>实习单位情况</w:t>
      </w:r>
      <w:r>
        <w:rPr>
          <w:rFonts w:ascii="黑体" w:eastAsia="黑体" w:hAnsi="黑体" w:hint="eastAsia"/>
          <w:sz w:val="28"/>
        </w:rPr>
        <w:t>和</w:t>
      </w:r>
      <w:r w:rsidRPr="00F76626">
        <w:rPr>
          <w:rFonts w:ascii="黑体" w:eastAsia="黑体" w:hAnsi="黑体" w:hint="eastAsia"/>
          <w:sz w:val="28"/>
        </w:rPr>
        <w:t>岗位职责</w:t>
      </w:r>
      <w:bookmarkEnd w:id="8"/>
    </w:p>
    <w:p w14:paraId="123C45E1" w14:textId="50834873" w:rsidR="00BD75A7" w:rsidRDefault="00BD75A7" w:rsidP="00032B59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ascii="黑体" w:eastAsia="黑体" w:hAnsi="黑体"/>
          <w:sz w:val="28"/>
        </w:rPr>
      </w:pPr>
      <w:bookmarkStart w:id="9" w:name="_Toc447274273"/>
      <w:r w:rsidRPr="00EF1E2B">
        <w:rPr>
          <w:rFonts w:ascii="黑体" w:eastAsia="黑体" w:hAnsi="黑体" w:hint="eastAsia"/>
          <w:sz w:val="28"/>
        </w:rPr>
        <w:t>课题目标</w:t>
      </w:r>
      <w:r w:rsidR="0022728C">
        <w:rPr>
          <w:rFonts w:ascii="黑体" w:eastAsia="黑体" w:hAnsi="黑体" w:hint="eastAsia"/>
          <w:sz w:val="28"/>
        </w:rPr>
        <w:t>、</w:t>
      </w:r>
      <w:r w:rsidRPr="00EF1E2B">
        <w:rPr>
          <w:rFonts w:ascii="黑体" w:eastAsia="黑体" w:hAnsi="黑体" w:hint="eastAsia"/>
          <w:sz w:val="28"/>
        </w:rPr>
        <w:t>任务</w:t>
      </w:r>
      <w:r w:rsidR="00876B08">
        <w:rPr>
          <w:rFonts w:ascii="黑体" w:eastAsia="黑体" w:hAnsi="黑体" w:hint="eastAsia"/>
          <w:sz w:val="28"/>
        </w:rPr>
        <w:t>与复杂工程问题</w:t>
      </w:r>
      <w:bookmarkEnd w:id="9"/>
    </w:p>
    <w:p w14:paraId="123C45E2" w14:textId="25F48DC2" w:rsidR="00BD75A7" w:rsidRPr="00C7528D" w:rsidRDefault="00BD75A7" w:rsidP="00806AAC">
      <w:pPr>
        <w:spacing w:line="400" w:lineRule="exact"/>
        <w:jc w:val="center"/>
        <w:rPr>
          <w:rFonts w:ascii="仿宋" w:eastAsia="仿宋" w:hAnsi="仿宋"/>
          <w:color w:val="FF0000"/>
        </w:rPr>
      </w:pPr>
      <w:r w:rsidRPr="00806AAC">
        <w:rPr>
          <w:rFonts w:ascii="仿宋" w:eastAsia="仿宋" w:hAnsi="仿宋" w:hint="eastAsia"/>
          <w:sz w:val="24"/>
          <w:szCs w:val="24"/>
        </w:rPr>
        <w:t>（根据用户需求</w:t>
      </w:r>
      <w:r w:rsidR="00997F6E">
        <w:rPr>
          <w:rFonts w:ascii="仿宋" w:eastAsia="仿宋" w:hAnsi="仿宋" w:hint="eastAsia"/>
          <w:sz w:val="24"/>
          <w:szCs w:val="24"/>
        </w:rPr>
        <w:t>分析</w:t>
      </w:r>
      <w:r w:rsidR="000B49E7">
        <w:rPr>
          <w:rFonts w:ascii="仿宋" w:eastAsia="仿宋" w:hAnsi="仿宋" w:hint="eastAsia"/>
          <w:sz w:val="24"/>
          <w:szCs w:val="24"/>
        </w:rPr>
        <w:t>说明</w:t>
      </w:r>
      <w:r w:rsidR="00876B08">
        <w:rPr>
          <w:rFonts w:ascii="仿宋" w:eastAsia="仿宋" w:hAnsi="仿宋" w:hint="eastAsia"/>
          <w:sz w:val="24"/>
          <w:szCs w:val="24"/>
        </w:rPr>
        <w:t>课题</w:t>
      </w:r>
      <w:r w:rsidRPr="00806AAC">
        <w:rPr>
          <w:rFonts w:ascii="仿宋" w:eastAsia="仿宋" w:hAnsi="仿宋" w:hint="eastAsia"/>
          <w:sz w:val="24"/>
          <w:szCs w:val="24"/>
        </w:rPr>
        <w:t>目标</w:t>
      </w:r>
      <w:r w:rsidR="00876B08">
        <w:rPr>
          <w:rFonts w:ascii="仿宋" w:eastAsia="仿宋" w:hAnsi="仿宋" w:hint="eastAsia"/>
          <w:sz w:val="24"/>
          <w:szCs w:val="24"/>
        </w:rPr>
        <w:t>与</w:t>
      </w:r>
      <w:r w:rsidR="000D1A05">
        <w:rPr>
          <w:rFonts w:ascii="仿宋" w:eastAsia="仿宋" w:hAnsi="仿宋" w:hint="eastAsia"/>
          <w:sz w:val="24"/>
          <w:szCs w:val="24"/>
        </w:rPr>
        <w:t>任务，并在</w:t>
      </w:r>
      <w:r w:rsidR="002162E1">
        <w:rPr>
          <w:rFonts w:ascii="仿宋" w:eastAsia="仿宋" w:hAnsi="仿宋" w:hint="eastAsia"/>
          <w:sz w:val="24"/>
          <w:szCs w:val="24"/>
        </w:rPr>
        <w:t>此</w:t>
      </w:r>
      <w:r w:rsidR="000D1A05">
        <w:rPr>
          <w:rFonts w:ascii="仿宋" w:eastAsia="仿宋" w:hAnsi="仿宋" w:hint="eastAsia"/>
          <w:sz w:val="24"/>
          <w:szCs w:val="24"/>
        </w:rPr>
        <w:t>基础上</w:t>
      </w:r>
      <w:r w:rsidR="00DB6FEA">
        <w:rPr>
          <w:rFonts w:ascii="仿宋" w:eastAsia="仿宋" w:hAnsi="仿宋" w:hint="eastAsia"/>
          <w:sz w:val="24"/>
          <w:szCs w:val="24"/>
        </w:rPr>
        <w:t>归纳说明待</w:t>
      </w:r>
      <w:r w:rsidR="000D1A05">
        <w:rPr>
          <w:rFonts w:ascii="仿宋" w:eastAsia="仿宋" w:hAnsi="仿宋" w:hint="eastAsia"/>
          <w:sz w:val="24"/>
          <w:szCs w:val="24"/>
        </w:rPr>
        <w:t>解决的</w:t>
      </w:r>
      <w:r w:rsidR="00DB6FEA">
        <w:rPr>
          <w:rFonts w:ascii="仿宋" w:eastAsia="仿宋" w:hAnsi="仿宋" w:hint="eastAsia"/>
          <w:sz w:val="24"/>
          <w:szCs w:val="24"/>
        </w:rPr>
        <w:t>相关</w:t>
      </w:r>
      <w:r w:rsidR="000D1A05">
        <w:rPr>
          <w:rFonts w:ascii="仿宋" w:eastAsia="仿宋" w:hAnsi="仿宋" w:hint="eastAsia"/>
          <w:sz w:val="24"/>
          <w:szCs w:val="24"/>
        </w:rPr>
        <w:t>复杂</w:t>
      </w:r>
      <w:r w:rsidR="0022728C" w:rsidRPr="00C7528D">
        <w:rPr>
          <w:rFonts w:ascii="仿宋" w:eastAsia="仿宋" w:hAnsi="仿宋" w:hint="eastAsia"/>
          <w:sz w:val="24"/>
          <w:szCs w:val="24"/>
        </w:rPr>
        <w:t>工程问题</w:t>
      </w:r>
      <w:r w:rsidRPr="00806AAC">
        <w:rPr>
          <w:rFonts w:ascii="仿宋" w:eastAsia="仿宋" w:hAnsi="仿宋" w:hint="eastAsia"/>
          <w:sz w:val="24"/>
          <w:szCs w:val="24"/>
        </w:rPr>
        <w:t>）</w:t>
      </w:r>
    </w:p>
    <w:p w14:paraId="123C45E4" w14:textId="77777777" w:rsidR="00BD75A7" w:rsidRDefault="00BD75A7" w:rsidP="005E7A7D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0" w:name="_Toc447274274"/>
      <w:r w:rsidRPr="00E43F41">
        <w:rPr>
          <w:rFonts w:ascii="黑体" w:eastAsia="黑体" w:hAnsi="黑体" w:hint="eastAsia"/>
          <w:sz w:val="30"/>
          <w:szCs w:val="30"/>
        </w:rPr>
        <w:t>实施方案和可行性研究</w:t>
      </w:r>
      <w:bookmarkEnd w:id="10"/>
    </w:p>
    <w:p w14:paraId="123C45E5" w14:textId="4DFD9D31" w:rsidR="00BD75A7" w:rsidRPr="00784832" w:rsidRDefault="00BD75A7" w:rsidP="00784832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r w:rsidRPr="00806AAC">
        <w:rPr>
          <w:rFonts w:ascii="仿宋" w:eastAsia="仿宋" w:hAnsi="仿宋" w:hint="eastAsia"/>
          <w:sz w:val="24"/>
          <w:szCs w:val="24"/>
        </w:rPr>
        <w:t>（</w:t>
      </w:r>
      <w:r w:rsidRPr="00C7528D">
        <w:rPr>
          <w:rFonts w:ascii="仿宋" w:eastAsia="仿宋" w:hAnsi="仿宋" w:hint="eastAsia"/>
          <w:sz w:val="24"/>
          <w:szCs w:val="24"/>
        </w:rPr>
        <w:t>针对</w:t>
      </w:r>
      <w:r w:rsidR="004B2994">
        <w:rPr>
          <w:rFonts w:ascii="仿宋" w:eastAsia="仿宋" w:hAnsi="仿宋" w:hint="eastAsia"/>
          <w:sz w:val="24"/>
          <w:szCs w:val="24"/>
        </w:rPr>
        <w:t>待解决的复杂</w:t>
      </w:r>
      <w:r w:rsidRPr="00C7528D">
        <w:rPr>
          <w:rFonts w:ascii="仿宋" w:eastAsia="仿宋" w:hAnsi="仿宋" w:hint="eastAsia"/>
          <w:sz w:val="24"/>
          <w:szCs w:val="24"/>
        </w:rPr>
        <w:t>工程问题</w:t>
      </w:r>
      <w:r w:rsidR="002A0561">
        <w:rPr>
          <w:rFonts w:ascii="仿宋" w:eastAsia="仿宋" w:hAnsi="仿宋" w:hint="eastAsia"/>
          <w:sz w:val="24"/>
          <w:szCs w:val="24"/>
        </w:rPr>
        <w:t>，</w:t>
      </w:r>
      <w:r w:rsidR="00C03C5D">
        <w:rPr>
          <w:rFonts w:ascii="仿宋" w:eastAsia="仿宋" w:hAnsi="仿宋" w:hint="eastAsia"/>
          <w:sz w:val="24"/>
          <w:szCs w:val="21"/>
        </w:rPr>
        <w:t>分析文献寻求解决方案，并在安全、环境</w:t>
      </w:r>
      <w:r w:rsidR="00D15849">
        <w:rPr>
          <w:rFonts w:ascii="仿宋" w:eastAsia="仿宋" w:hAnsi="仿宋" w:hint="eastAsia"/>
          <w:sz w:val="24"/>
          <w:szCs w:val="21"/>
        </w:rPr>
        <w:t>、法律等约束条件下，通过技术经济评价对设计方案的可行性进行研究</w:t>
      </w:r>
      <w:r w:rsidR="0081774B">
        <w:rPr>
          <w:rFonts w:ascii="仿宋" w:eastAsia="仿宋" w:hAnsi="仿宋" w:hint="eastAsia"/>
          <w:sz w:val="24"/>
          <w:szCs w:val="21"/>
        </w:rPr>
        <w:t>，说明方案的可行性</w:t>
      </w:r>
      <w:r w:rsidRPr="00806AAC">
        <w:rPr>
          <w:rFonts w:ascii="仿宋" w:eastAsia="仿宋" w:hAnsi="仿宋" w:hint="eastAsia"/>
          <w:sz w:val="24"/>
          <w:szCs w:val="24"/>
        </w:rPr>
        <w:t>）</w:t>
      </w:r>
    </w:p>
    <w:p w14:paraId="123C45E6" w14:textId="77777777" w:rsidR="00BD75A7" w:rsidRPr="00A81403" w:rsidRDefault="00BD75A7" w:rsidP="005E7A7D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1" w:name="_Toc447274275"/>
      <w:r w:rsidRPr="00A81403">
        <w:rPr>
          <w:rFonts w:ascii="黑体" w:eastAsia="黑体" w:hAnsi="黑体" w:hint="eastAsia"/>
          <w:sz w:val="30"/>
          <w:szCs w:val="30"/>
        </w:rPr>
        <w:t>知识技能学习情况</w:t>
      </w:r>
      <w:bookmarkEnd w:id="11"/>
    </w:p>
    <w:p w14:paraId="61594909" w14:textId="77777777" w:rsidR="00EB4F8B" w:rsidRPr="00E430A6" w:rsidRDefault="00EB4F8B" w:rsidP="00E430A6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bookmarkStart w:id="12" w:name="_Toc446407847"/>
      <w:r w:rsidRPr="00E430A6">
        <w:rPr>
          <w:rFonts w:ascii="仿宋" w:eastAsia="仿宋" w:hAnsi="仿宋" w:hint="eastAsia"/>
          <w:sz w:val="24"/>
          <w:szCs w:val="24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14:paraId="123C45E9" w14:textId="355C35E3" w:rsidR="00BD75A7" w:rsidRDefault="00EF4F82" w:rsidP="005E7A7D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3" w:name="_Toc447274276"/>
      <w:r>
        <w:rPr>
          <w:rFonts w:eastAsia="黑体" w:hint="eastAsia"/>
          <w:sz w:val="30"/>
          <w:szCs w:val="30"/>
        </w:rPr>
        <w:t>前期任务完成度与后续实施计划</w:t>
      </w:r>
      <w:bookmarkEnd w:id="12"/>
      <w:bookmarkEnd w:id="13"/>
    </w:p>
    <w:p w14:paraId="123C45EA" w14:textId="6053BE2A" w:rsidR="00BD75A7" w:rsidRPr="00806AAC" w:rsidRDefault="008024C0" w:rsidP="00784832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1"/>
        </w:rPr>
        <w:t>（前期任务完成度自我评价及后续工程环节的实施计划安排。除针对复杂工程</w:t>
      </w:r>
      <w:r>
        <w:rPr>
          <w:rFonts w:ascii="仿宋" w:eastAsia="仿宋" w:hAnsi="仿宋" w:hint="eastAsia"/>
          <w:sz w:val="24"/>
          <w:szCs w:val="21"/>
        </w:rPr>
        <w:lastRenderedPageBreak/>
        <w:t>问题的实施方案执行计划，还包括针对个人或职业发展需求的知识技能学习计划。）</w:t>
      </w:r>
    </w:p>
    <w:p w14:paraId="123C45EF" w14:textId="77777777" w:rsidR="00BD75A7" w:rsidRDefault="00BD75A7" w:rsidP="003F6299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4" w:name="_Toc447274277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14"/>
    </w:p>
    <w:p w14:paraId="123C45F0" w14:textId="77777777" w:rsidR="00BD75A7" w:rsidRPr="00B16A76" w:rsidRDefault="00BD75A7" w:rsidP="0076001D">
      <w:pPr>
        <w:numPr>
          <w:ilvl w:val="0"/>
          <w:numId w:val="8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线性时频分析方法综述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123C45F1" w14:textId="77777777" w:rsidR="00BD75A7" w:rsidRPr="00B16A76" w:rsidRDefault="00BD75A7" w:rsidP="0076001D">
      <w:pPr>
        <w:numPr>
          <w:ilvl w:val="0"/>
          <w:numId w:val="8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szCs w:val="21"/>
        </w:rPr>
        <w:t xml:space="preserve">S.G.Mallat.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sectPr w:rsidR="00BD75A7" w:rsidRPr="00B16A76" w:rsidSect="00E207A6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E1AB8" w14:textId="77777777" w:rsidR="00D52ED3" w:rsidRDefault="00D52ED3" w:rsidP="004F5F76">
      <w:r>
        <w:separator/>
      </w:r>
    </w:p>
  </w:endnote>
  <w:endnote w:type="continuationSeparator" w:id="0">
    <w:p w14:paraId="06374CB9" w14:textId="77777777" w:rsidR="00D52ED3" w:rsidRDefault="00D52ED3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45FC" w14:textId="77777777" w:rsidR="00BD75A7" w:rsidRDefault="00BD75A7" w:rsidP="00E207A6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23C45FD" w14:textId="77777777" w:rsidR="00BD75A7" w:rsidRDefault="00BD7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45FE" w14:textId="77777777" w:rsidR="00BD75A7" w:rsidRDefault="00BD75A7" w:rsidP="006C3CCB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123C45FF" w14:textId="77777777" w:rsidR="00BD75A7" w:rsidRDefault="00BD75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4600" w14:textId="77777777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23C4601" w14:textId="77777777" w:rsidR="00BD75A7" w:rsidRDefault="00BD75A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4602" w14:textId="188EDFCC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83F4A">
      <w:rPr>
        <w:rStyle w:val="a9"/>
        <w:noProof/>
      </w:rPr>
      <w:t>2</w:t>
    </w:r>
    <w:r>
      <w:rPr>
        <w:rStyle w:val="a9"/>
      </w:rPr>
      <w:fldChar w:fldCharType="end"/>
    </w:r>
  </w:p>
  <w:p w14:paraId="123C4603" w14:textId="77777777" w:rsidR="00BD75A7" w:rsidRDefault="00BD75A7">
    <w:pPr>
      <w:pStyle w:val="a5"/>
      <w:jc w:val="center"/>
    </w:pPr>
  </w:p>
  <w:p w14:paraId="123C4604" w14:textId="77777777" w:rsidR="00BD75A7" w:rsidRDefault="00BD7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21DE8" w14:textId="77777777" w:rsidR="00D52ED3" w:rsidRDefault="00D52ED3" w:rsidP="004F5F76">
      <w:r>
        <w:separator/>
      </w:r>
    </w:p>
  </w:footnote>
  <w:footnote w:type="continuationSeparator" w:id="0">
    <w:p w14:paraId="517A28D9" w14:textId="77777777" w:rsidR="00D52ED3" w:rsidRDefault="00D52ED3" w:rsidP="004F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5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6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414F2"/>
    <w:rsid w:val="00041CE7"/>
    <w:rsid w:val="00042A53"/>
    <w:rsid w:val="00047D0E"/>
    <w:rsid w:val="00047E14"/>
    <w:rsid w:val="00050BD9"/>
    <w:rsid w:val="000516E1"/>
    <w:rsid w:val="00055D1B"/>
    <w:rsid w:val="000609C6"/>
    <w:rsid w:val="00061AC8"/>
    <w:rsid w:val="00066D0F"/>
    <w:rsid w:val="00070F98"/>
    <w:rsid w:val="00073323"/>
    <w:rsid w:val="00081190"/>
    <w:rsid w:val="00087302"/>
    <w:rsid w:val="00090A8E"/>
    <w:rsid w:val="0009291C"/>
    <w:rsid w:val="000A32FF"/>
    <w:rsid w:val="000B49E7"/>
    <w:rsid w:val="000B5577"/>
    <w:rsid w:val="000C0288"/>
    <w:rsid w:val="000C1105"/>
    <w:rsid w:val="000C115D"/>
    <w:rsid w:val="000D02EB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31CB7"/>
    <w:rsid w:val="001331FB"/>
    <w:rsid w:val="001343EB"/>
    <w:rsid w:val="0013444C"/>
    <w:rsid w:val="001436F2"/>
    <w:rsid w:val="00146187"/>
    <w:rsid w:val="001501E7"/>
    <w:rsid w:val="00153536"/>
    <w:rsid w:val="00155497"/>
    <w:rsid w:val="001577EA"/>
    <w:rsid w:val="00163735"/>
    <w:rsid w:val="00165200"/>
    <w:rsid w:val="00166673"/>
    <w:rsid w:val="00171959"/>
    <w:rsid w:val="00172170"/>
    <w:rsid w:val="00172A27"/>
    <w:rsid w:val="00181105"/>
    <w:rsid w:val="00185555"/>
    <w:rsid w:val="0018687C"/>
    <w:rsid w:val="00187381"/>
    <w:rsid w:val="0019381F"/>
    <w:rsid w:val="001A5C7D"/>
    <w:rsid w:val="001C0265"/>
    <w:rsid w:val="001C353D"/>
    <w:rsid w:val="001C3869"/>
    <w:rsid w:val="001D0CD8"/>
    <w:rsid w:val="001D2286"/>
    <w:rsid w:val="001D2E76"/>
    <w:rsid w:val="001D716B"/>
    <w:rsid w:val="001E05B9"/>
    <w:rsid w:val="001E4263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4C0F"/>
    <w:rsid w:val="00282F36"/>
    <w:rsid w:val="00284DD3"/>
    <w:rsid w:val="0029011C"/>
    <w:rsid w:val="002942F9"/>
    <w:rsid w:val="00295EBA"/>
    <w:rsid w:val="00296C7B"/>
    <w:rsid w:val="00297898"/>
    <w:rsid w:val="002A0561"/>
    <w:rsid w:val="002A3E04"/>
    <w:rsid w:val="002A5739"/>
    <w:rsid w:val="002A7C67"/>
    <w:rsid w:val="002B77A4"/>
    <w:rsid w:val="002C1103"/>
    <w:rsid w:val="002C1141"/>
    <w:rsid w:val="002C116E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A78"/>
    <w:rsid w:val="00335C3A"/>
    <w:rsid w:val="0034333C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76E4"/>
    <w:rsid w:val="00373495"/>
    <w:rsid w:val="00376097"/>
    <w:rsid w:val="0037769C"/>
    <w:rsid w:val="00381044"/>
    <w:rsid w:val="003836A4"/>
    <w:rsid w:val="00391571"/>
    <w:rsid w:val="003932C7"/>
    <w:rsid w:val="00394DF9"/>
    <w:rsid w:val="00395DF7"/>
    <w:rsid w:val="00397D6B"/>
    <w:rsid w:val="003A21E6"/>
    <w:rsid w:val="003A2E9B"/>
    <w:rsid w:val="003A3E02"/>
    <w:rsid w:val="003A7FF1"/>
    <w:rsid w:val="003B1735"/>
    <w:rsid w:val="003B1CB2"/>
    <w:rsid w:val="003B3CB1"/>
    <w:rsid w:val="003C1334"/>
    <w:rsid w:val="003C1CA2"/>
    <w:rsid w:val="003C42FE"/>
    <w:rsid w:val="003C49BA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3F8"/>
    <w:rsid w:val="003E16C7"/>
    <w:rsid w:val="003E1F49"/>
    <w:rsid w:val="003E28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7317"/>
    <w:rsid w:val="0044021A"/>
    <w:rsid w:val="00444DF6"/>
    <w:rsid w:val="00446BEE"/>
    <w:rsid w:val="00446DDD"/>
    <w:rsid w:val="00451B74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83B1C"/>
    <w:rsid w:val="00485385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1A2B"/>
    <w:rsid w:val="004C2E11"/>
    <w:rsid w:val="004C77E3"/>
    <w:rsid w:val="004D07BE"/>
    <w:rsid w:val="004D172C"/>
    <w:rsid w:val="004D1DD7"/>
    <w:rsid w:val="004D6AEF"/>
    <w:rsid w:val="004E1F32"/>
    <w:rsid w:val="004E410D"/>
    <w:rsid w:val="004E41E6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73C3"/>
    <w:rsid w:val="005305FF"/>
    <w:rsid w:val="0053163B"/>
    <w:rsid w:val="00531A6C"/>
    <w:rsid w:val="0053370F"/>
    <w:rsid w:val="005353DF"/>
    <w:rsid w:val="00535F37"/>
    <w:rsid w:val="005360B4"/>
    <w:rsid w:val="005379B8"/>
    <w:rsid w:val="00541BF4"/>
    <w:rsid w:val="00543F84"/>
    <w:rsid w:val="00544D72"/>
    <w:rsid w:val="00544E21"/>
    <w:rsid w:val="00546B66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825"/>
    <w:rsid w:val="006155A6"/>
    <w:rsid w:val="006170D4"/>
    <w:rsid w:val="00617296"/>
    <w:rsid w:val="00620C0E"/>
    <w:rsid w:val="00625D81"/>
    <w:rsid w:val="006261BD"/>
    <w:rsid w:val="006266CF"/>
    <w:rsid w:val="00633B0C"/>
    <w:rsid w:val="00634E86"/>
    <w:rsid w:val="00642818"/>
    <w:rsid w:val="00650E32"/>
    <w:rsid w:val="00653824"/>
    <w:rsid w:val="0065666C"/>
    <w:rsid w:val="00657552"/>
    <w:rsid w:val="00662F78"/>
    <w:rsid w:val="0066371F"/>
    <w:rsid w:val="006646EC"/>
    <w:rsid w:val="00670E85"/>
    <w:rsid w:val="00671487"/>
    <w:rsid w:val="006725A2"/>
    <w:rsid w:val="00673AA0"/>
    <w:rsid w:val="00680BBB"/>
    <w:rsid w:val="006877BF"/>
    <w:rsid w:val="0069120E"/>
    <w:rsid w:val="006940CC"/>
    <w:rsid w:val="006A34AC"/>
    <w:rsid w:val="006A5423"/>
    <w:rsid w:val="006A5AD4"/>
    <w:rsid w:val="006A76D5"/>
    <w:rsid w:val="006B085B"/>
    <w:rsid w:val="006B0F62"/>
    <w:rsid w:val="006B6D4E"/>
    <w:rsid w:val="006B7870"/>
    <w:rsid w:val="006C1E73"/>
    <w:rsid w:val="006C24D8"/>
    <w:rsid w:val="006C37E0"/>
    <w:rsid w:val="006C3CCB"/>
    <w:rsid w:val="006C5EED"/>
    <w:rsid w:val="006D1183"/>
    <w:rsid w:val="006D2508"/>
    <w:rsid w:val="006D2D63"/>
    <w:rsid w:val="006D745D"/>
    <w:rsid w:val="006E3F8B"/>
    <w:rsid w:val="006E49C2"/>
    <w:rsid w:val="006E51E2"/>
    <w:rsid w:val="006E5816"/>
    <w:rsid w:val="006F4FB1"/>
    <w:rsid w:val="006F6912"/>
    <w:rsid w:val="006F7D61"/>
    <w:rsid w:val="007041C4"/>
    <w:rsid w:val="00706D9F"/>
    <w:rsid w:val="007077CE"/>
    <w:rsid w:val="007103B5"/>
    <w:rsid w:val="00713EA4"/>
    <w:rsid w:val="0071653B"/>
    <w:rsid w:val="007217C8"/>
    <w:rsid w:val="00726060"/>
    <w:rsid w:val="00726409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7A65"/>
    <w:rsid w:val="00777B13"/>
    <w:rsid w:val="007829D1"/>
    <w:rsid w:val="00784832"/>
    <w:rsid w:val="007852E5"/>
    <w:rsid w:val="00785935"/>
    <w:rsid w:val="00796ECD"/>
    <w:rsid w:val="007A464E"/>
    <w:rsid w:val="007A5A32"/>
    <w:rsid w:val="007A5EC4"/>
    <w:rsid w:val="007B2433"/>
    <w:rsid w:val="007B257D"/>
    <w:rsid w:val="007B3D8C"/>
    <w:rsid w:val="007B667B"/>
    <w:rsid w:val="007C565C"/>
    <w:rsid w:val="007C5976"/>
    <w:rsid w:val="007C5EA3"/>
    <w:rsid w:val="007C7743"/>
    <w:rsid w:val="007D0841"/>
    <w:rsid w:val="007D1892"/>
    <w:rsid w:val="007D460F"/>
    <w:rsid w:val="007E4338"/>
    <w:rsid w:val="007E6C7F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6980"/>
    <w:rsid w:val="0081774B"/>
    <w:rsid w:val="008301C3"/>
    <w:rsid w:val="00833D48"/>
    <w:rsid w:val="008343B8"/>
    <w:rsid w:val="00837BF2"/>
    <w:rsid w:val="00843D16"/>
    <w:rsid w:val="00853FD5"/>
    <w:rsid w:val="00860E56"/>
    <w:rsid w:val="00861488"/>
    <w:rsid w:val="008617A8"/>
    <w:rsid w:val="00864C21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38FB"/>
    <w:rsid w:val="008B7A4B"/>
    <w:rsid w:val="008C1B80"/>
    <w:rsid w:val="008C38B5"/>
    <w:rsid w:val="008C420A"/>
    <w:rsid w:val="008C62C7"/>
    <w:rsid w:val="008C70B5"/>
    <w:rsid w:val="008C73C4"/>
    <w:rsid w:val="008C747E"/>
    <w:rsid w:val="008C76CB"/>
    <w:rsid w:val="008D286E"/>
    <w:rsid w:val="008D3BE2"/>
    <w:rsid w:val="008D4A6B"/>
    <w:rsid w:val="008D5A57"/>
    <w:rsid w:val="008D5E1A"/>
    <w:rsid w:val="008E0841"/>
    <w:rsid w:val="008E60AE"/>
    <w:rsid w:val="008F1E91"/>
    <w:rsid w:val="008F64C1"/>
    <w:rsid w:val="009013B1"/>
    <w:rsid w:val="009016A7"/>
    <w:rsid w:val="009053AF"/>
    <w:rsid w:val="0091176B"/>
    <w:rsid w:val="00911C72"/>
    <w:rsid w:val="00911CF5"/>
    <w:rsid w:val="00913B41"/>
    <w:rsid w:val="0091607D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43245"/>
    <w:rsid w:val="00945F3E"/>
    <w:rsid w:val="00952A66"/>
    <w:rsid w:val="00956326"/>
    <w:rsid w:val="00961670"/>
    <w:rsid w:val="00961751"/>
    <w:rsid w:val="00962249"/>
    <w:rsid w:val="0096295B"/>
    <w:rsid w:val="00967D6D"/>
    <w:rsid w:val="00980886"/>
    <w:rsid w:val="00987412"/>
    <w:rsid w:val="0099220E"/>
    <w:rsid w:val="00992335"/>
    <w:rsid w:val="0099242B"/>
    <w:rsid w:val="00992F2B"/>
    <w:rsid w:val="00996E93"/>
    <w:rsid w:val="00996FEF"/>
    <w:rsid w:val="00997F6E"/>
    <w:rsid w:val="009B000C"/>
    <w:rsid w:val="009B078E"/>
    <w:rsid w:val="009B3B65"/>
    <w:rsid w:val="009B461E"/>
    <w:rsid w:val="009C51C9"/>
    <w:rsid w:val="009C5313"/>
    <w:rsid w:val="009C5941"/>
    <w:rsid w:val="009D0CE2"/>
    <w:rsid w:val="009D2351"/>
    <w:rsid w:val="009D3A2E"/>
    <w:rsid w:val="009E084B"/>
    <w:rsid w:val="009E5187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22C87"/>
    <w:rsid w:val="00A24BC4"/>
    <w:rsid w:val="00A31599"/>
    <w:rsid w:val="00A31603"/>
    <w:rsid w:val="00A402A1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5825"/>
    <w:rsid w:val="00A71DE1"/>
    <w:rsid w:val="00A733EE"/>
    <w:rsid w:val="00A75B13"/>
    <w:rsid w:val="00A75C72"/>
    <w:rsid w:val="00A766F5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58AD"/>
    <w:rsid w:val="00AE38EC"/>
    <w:rsid w:val="00AE5AC3"/>
    <w:rsid w:val="00AE70E2"/>
    <w:rsid w:val="00AF123C"/>
    <w:rsid w:val="00AF5197"/>
    <w:rsid w:val="00AF5729"/>
    <w:rsid w:val="00B069D9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552E3"/>
    <w:rsid w:val="00B56994"/>
    <w:rsid w:val="00B56EAD"/>
    <w:rsid w:val="00B6124D"/>
    <w:rsid w:val="00B61F9B"/>
    <w:rsid w:val="00B66809"/>
    <w:rsid w:val="00B6783A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5D13"/>
    <w:rsid w:val="00BF6D21"/>
    <w:rsid w:val="00BF7F60"/>
    <w:rsid w:val="00C01B87"/>
    <w:rsid w:val="00C02444"/>
    <w:rsid w:val="00C03C5D"/>
    <w:rsid w:val="00C03E0A"/>
    <w:rsid w:val="00C06167"/>
    <w:rsid w:val="00C077B7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E52"/>
    <w:rsid w:val="00C7528D"/>
    <w:rsid w:val="00C9217D"/>
    <w:rsid w:val="00C92F5A"/>
    <w:rsid w:val="00C92F7F"/>
    <w:rsid w:val="00C96708"/>
    <w:rsid w:val="00C97A5E"/>
    <w:rsid w:val="00CA6D0B"/>
    <w:rsid w:val="00CB1680"/>
    <w:rsid w:val="00CB5221"/>
    <w:rsid w:val="00CB5577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649D"/>
    <w:rsid w:val="00CF6A4A"/>
    <w:rsid w:val="00CF6BBE"/>
    <w:rsid w:val="00CF7ECF"/>
    <w:rsid w:val="00D0402E"/>
    <w:rsid w:val="00D0493B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23B5"/>
    <w:rsid w:val="00D33C6A"/>
    <w:rsid w:val="00D35891"/>
    <w:rsid w:val="00D36F30"/>
    <w:rsid w:val="00D42D9D"/>
    <w:rsid w:val="00D50626"/>
    <w:rsid w:val="00D52ED3"/>
    <w:rsid w:val="00D53274"/>
    <w:rsid w:val="00D53BAB"/>
    <w:rsid w:val="00D54D2D"/>
    <w:rsid w:val="00D55848"/>
    <w:rsid w:val="00D5671F"/>
    <w:rsid w:val="00D63864"/>
    <w:rsid w:val="00D64415"/>
    <w:rsid w:val="00D720B6"/>
    <w:rsid w:val="00D727F4"/>
    <w:rsid w:val="00D77BB6"/>
    <w:rsid w:val="00D81D06"/>
    <w:rsid w:val="00D82B29"/>
    <w:rsid w:val="00D848CB"/>
    <w:rsid w:val="00D850B9"/>
    <w:rsid w:val="00D85ED5"/>
    <w:rsid w:val="00D86FDE"/>
    <w:rsid w:val="00D93B66"/>
    <w:rsid w:val="00DA02D2"/>
    <w:rsid w:val="00DB53C8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B4F8B"/>
    <w:rsid w:val="00EB7612"/>
    <w:rsid w:val="00EC12CB"/>
    <w:rsid w:val="00EC57DC"/>
    <w:rsid w:val="00EC5B21"/>
    <w:rsid w:val="00EC6E69"/>
    <w:rsid w:val="00ED2D52"/>
    <w:rsid w:val="00ED606C"/>
    <w:rsid w:val="00EE0F8B"/>
    <w:rsid w:val="00EE1A5D"/>
    <w:rsid w:val="00EE2E54"/>
    <w:rsid w:val="00EE3078"/>
    <w:rsid w:val="00EF0832"/>
    <w:rsid w:val="00EF1E2B"/>
    <w:rsid w:val="00EF2A4C"/>
    <w:rsid w:val="00EF488F"/>
    <w:rsid w:val="00EF4F82"/>
    <w:rsid w:val="00EF6F08"/>
    <w:rsid w:val="00F01283"/>
    <w:rsid w:val="00F02B31"/>
    <w:rsid w:val="00F04FB4"/>
    <w:rsid w:val="00F04FBC"/>
    <w:rsid w:val="00F0559A"/>
    <w:rsid w:val="00F0562A"/>
    <w:rsid w:val="00F11B3F"/>
    <w:rsid w:val="00F127D7"/>
    <w:rsid w:val="00F14967"/>
    <w:rsid w:val="00F16E5D"/>
    <w:rsid w:val="00F20615"/>
    <w:rsid w:val="00F22910"/>
    <w:rsid w:val="00F249CA"/>
    <w:rsid w:val="00F310D9"/>
    <w:rsid w:val="00F3215B"/>
    <w:rsid w:val="00F33988"/>
    <w:rsid w:val="00F41AC5"/>
    <w:rsid w:val="00F514B6"/>
    <w:rsid w:val="00F6284B"/>
    <w:rsid w:val="00F66FBA"/>
    <w:rsid w:val="00F702CD"/>
    <w:rsid w:val="00F71065"/>
    <w:rsid w:val="00F742A7"/>
    <w:rsid w:val="00F7623E"/>
    <w:rsid w:val="00F76626"/>
    <w:rsid w:val="00F7671C"/>
    <w:rsid w:val="00F832A5"/>
    <w:rsid w:val="00F83F4A"/>
    <w:rsid w:val="00F8675B"/>
    <w:rsid w:val="00F95E51"/>
    <w:rsid w:val="00F96359"/>
    <w:rsid w:val="00FA0F82"/>
    <w:rsid w:val="00FA52D1"/>
    <w:rsid w:val="00FA6227"/>
    <w:rsid w:val="00FB14F5"/>
    <w:rsid w:val="00FB62F0"/>
    <w:rsid w:val="00FB7613"/>
    <w:rsid w:val="00FC0054"/>
    <w:rsid w:val="00FC04C1"/>
    <w:rsid w:val="00FC1010"/>
    <w:rsid w:val="00FC55C8"/>
    <w:rsid w:val="00FD0D1A"/>
    <w:rsid w:val="00FD0F86"/>
    <w:rsid w:val="00FD34B1"/>
    <w:rsid w:val="00FD36FA"/>
    <w:rsid w:val="00FD37D2"/>
    <w:rsid w:val="00FE0E2A"/>
    <w:rsid w:val="00FE166B"/>
    <w:rsid w:val="00FE22C5"/>
    <w:rsid w:val="00FE2B17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123C4548"/>
  <w15:docId w15:val="{EBF68D38-844E-4037-AFCB-33FA2F91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07060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2F09DA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2F09DA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D1DD7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4D1DD7"/>
    <w:rPr>
      <w:rFonts w:cs="Times New Roman"/>
      <w:sz w:val="18"/>
    </w:rPr>
  </w:style>
  <w:style w:type="paragraph" w:styleId="11">
    <w:name w:val="toc 1"/>
    <w:basedOn w:val="a"/>
    <w:next w:val="a"/>
    <w:uiPriority w:val="9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D1DD7"/>
    <w:rPr>
      <w:rFonts w:cs="Times New Roman"/>
      <w:sz w:val="18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semiHidden/>
    <w:locked/>
    <w:rsid w:val="002F09DA"/>
    <w:rPr>
      <w:rFonts w:ascii="Cambria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2F09DA"/>
    <w:rPr>
      <w:b/>
      <w:kern w:val="2"/>
      <w:sz w:val="32"/>
    </w:rPr>
  </w:style>
  <w:style w:type="paragraph" w:styleId="21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31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C702FC"/>
    <w:rPr>
      <w:rFonts w:cs="Times New Roman"/>
    </w:rPr>
  </w:style>
  <w:style w:type="paragraph" w:styleId="aa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b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rsid w:val="00F7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C9F2-3251-4CD7-B939-FB173DB2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93</TotalTime>
  <Pages>4</Pages>
  <Words>176</Words>
  <Characters>1004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Shaun Zhang</cp:lastModifiedBy>
  <cp:revision>3</cp:revision>
  <dcterms:created xsi:type="dcterms:W3CDTF">2016-04-01T07:23:00Z</dcterms:created>
  <dcterms:modified xsi:type="dcterms:W3CDTF">2016-04-01T07:58:00Z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